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mohitpatil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123456674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anarr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soop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crim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160.0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144.0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